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7DFA9B3" w14:textId="65EBFA97" w:rsidR="00E81978" w:rsidRDefault="00263443">
      <w:pPr>
        <w:pStyle w:val="Title"/>
      </w:pPr>
      <w:sdt>
        <w:sdtPr>
          <w:alias w:val="Title:"/>
          <w:tag w:val="Title:"/>
          <w:id w:val="726351117"/>
          <w:placeholder>
            <w:docPart w:val="FF948DF7138B9C4EA3B1AC43F9A0B2F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76E81">
            <w:t xml:space="preserve">Using MySQL </w:t>
          </w:r>
          <w:r w:rsidR="00243702">
            <w:t>With</w:t>
          </w:r>
          <w:r w:rsidR="00D76E81">
            <w:t xml:space="preserve"> Node.js</w:t>
          </w:r>
        </w:sdtContent>
      </w:sdt>
    </w:p>
    <w:p w14:paraId="7A7DFD8F" w14:textId="77777777" w:rsidR="00B823AA" w:rsidRDefault="00D76E81" w:rsidP="00B823AA">
      <w:pPr>
        <w:pStyle w:val="Title2"/>
      </w:pPr>
      <w:r>
        <w:t xml:space="preserve">Paul </w:t>
      </w:r>
      <w:proofErr w:type="spellStart"/>
      <w:r>
        <w:t>Leszyk</w:t>
      </w:r>
      <w:proofErr w:type="spellEnd"/>
    </w:p>
    <w:p w14:paraId="4E75465E" w14:textId="77777777" w:rsidR="00E81978" w:rsidRDefault="00D76E81" w:rsidP="00B823AA">
      <w:pPr>
        <w:pStyle w:val="Title2"/>
      </w:pPr>
      <w:r>
        <w:t>Worcester State University</w:t>
      </w:r>
    </w:p>
    <w:p w14:paraId="041961E3" w14:textId="77777777" w:rsidR="00D76E81" w:rsidRDefault="00D76E81">
      <w:pPr>
        <w:pStyle w:val="SectionTitle"/>
      </w:pPr>
      <w:r>
        <w:lastRenderedPageBreak/>
        <w:t>Abstract</w:t>
      </w:r>
    </w:p>
    <w:p w14:paraId="5CCCFDDB" w14:textId="77777777" w:rsidR="00D76E81" w:rsidRPr="00D76E81" w:rsidRDefault="00D76E81" w:rsidP="00D76E81">
      <w:r>
        <w:t xml:space="preserve">The objective of this project was to demonstrate how to connect a MySQL database to </w:t>
      </w:r>
      <w:r>
        <w:br/>
        <w:t xml:space="preserve">Node.js in order to manipulate data within the database. I chose this project because web development is an area of interest to me. I used MySQL server, MySQL Workbench, Node.js, Express, </w:t>
      </w:r>
      <w:proofErr w:type="spellStart"/>
      <w:r>
        <w:t>nodemon</w:t>
      </w:r>
      <w:proofErr w:type="spellEnd"/>
      <w:r>
        <w:t>, and Visual Studio Code.</w:t>
      </w:r>
    </w:p>
    <w:p w14:paraId="3F33A3D5" w14:textId="0016EDCC" w:rsidR="00E81978" w:rsidRDefault="00263443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833F725A7E8B0841890C5DAAA37D2A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43702">
            <w:t>Using MySQL With Node.js</w:t>
          </w:r>
        </w:sdtContent>
      </w:sdt>
    </w:p>
    <w:p w14:paraId="4C6D51A9" w14:textId="77777777" w:rsidR="00243702" w:rsidRDefault="00243702" w:rsidP="00243702">
      <w:r>
        <w:t xml:space="preserve">In order to access MySQL database with Node.js, a MySQL driver is needed. I used the </w:t>
      </w:r>
      <w:proofErr w:type="spellStart"/>
      <w:r>
        <w:t>mysql</w:t>
      </w:r>
      <w:proofErr w:type="spellEnd"/>
      <w:r>
        <w:t xml:space="preserve"> and express module from the </w:t>
      </w:r>
      <w:proofErr w:type="spellStart"/>
      <w:r>
        <w:t>npm</w:t>
      </w:r>
      <w:proofErr w:type="spellEnd"/>
      <w:r>
        <w:t xml:space="preserve"> package manager which is included with Node.js. In terminal I executed the command ‘</w:t>
      </w:r>
      <w:proofErr w:type="spellStart"/>
      <w:r>
        <w:t>npm</w:t>
      </w:r>
      <w:proofErr w:type="spellEnd"/>
      <w:r>
        <w:t xml:space="preserve"> install --save </w:t>
      </w:r>
      <w:proofErr w:type="spellStart"/>
      <w:r>
        <w:t>mysql</w:t>
      </w:r>
      <w:proofErr w:type="spellEnd"/>
      <w:r>
        <w:t xml:space="preserve"> express’. Express is a framework for routes. I also used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’ to create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manifest file which includes app name, version, and dependencies. I used </w:t>
      </w:r>
      <w:proofErr w:type="spellStart"/>
      <w:r>
        <w:t>Nodemon</w:t>
      </w:r>
      <w:proofErr w:type="spellEnd"/>
      <w:r>
        <w:t xml:space="preserve"> module that runs the server and updates changes in the code automatically ‘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nodemon</w:t>
      </w:r>
      <w:proofErr w:type="spellEnd"/>
      <w:r>
        <w:t xml:space="preserve">’. </w:t>
      </w:r>
    </w:p>
    <w:p w14:paraId="18E294B1" w14:textId="77777777" w:rsidR="00243702" w:rsidRDefault="00243702" w:rsidP="00243702"/>
    <w:p w14:paraId="0A075614" w14:textId="50101732" w:rsidR="00243702" w:rsidRDefault="00243702" w:rsidP="00243702">
      <w:r>
        <w:t>Initially I connected to the database to the entry point which is a JavaScript file using the host, user, and password for MySQL server I set up earlier. Then I set up the express server routing with ‘</w:t>
      </w: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);’  then ‘</w:t>
      </w:r>
      <w:proofErr w:type="spellStart"/>
      <w:r>
        <w:t>app.get</w:t>
      </w:r>
      <w:proofErr w:type="spellEnd"/>
      <w:r>
        <w:t>('/</w:t>
      </w:r>
      <w:proofErr w:type="spellStart"/>
      <w:r>
        <w:t>createdb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res) =&gt; {‘ The SQL is then embedded within with ‘ let </w:t>
      </w:r>
      <w:proofErr w:type="spellStart"/>
      <w:r>
        <w:t>sql</w:t>
      </w:r>
      <w:proofErr w:type="spellEnd"/>
      <w:r>
        <w:t xml:space="preserve"> = 'CREATE DATABASE </w:t>
      </w:r>
      <w:proofErr w:type="spellStart"/>
      <w:r>
        <w:t>nodesql</w:t>
      </w:r>
      <w:proofErr w:type="spellEnd"/>
      <w:r>
        <w:t>'; ‘</w:t>
      </w:r>
    </w:p>
    <w:p w14:paraId="1456A7EB" w14:textId="77777777" w:rsidR="00243702" w:rsidRDefault="00243702" w:rsidP="00243702"/>
    <w:p w14:paraId="567DEFC4" w14:textId="77777777" w:rsidR="00243702" w:rsidRDefault="00243702" w:rsidP="00243702">
      <w:r>
        <w:tab/>
        <w:t>I created various methods through express routes such as /</w:t>
      </w:r>
      <w:proofErr w:type="spellStart"/>
      <w:r>
        <w:t>createdb</w:t>
      </w:r>
      <w:proofErr w:type="spellEnd"/>
      <w:r>
        <w:t>, /</w:t>
      </w:r>
      <w:proofErr w:type="spellStart"/>
      <w:r>
        <w:t>createpoststable</w:t>
      </w:r>
      <w:proofErr w:type="spellEnd"/>
      <w:r>
        <w:t>, /addpost1, /addpost2, /</w:t>
      </w:r>
      <w:proofErr w:type="spellStart"/>
      <w:r>
        <w:t>getposts</w:t>
      </w:r>
      <w:proofErr w:type="spellEnd"/>
      <w:r>
        <w:t>, /</w:t>
      </w:r>
      <w:proofErr w:type="spellStart"/>
      <w:r>
        <w:t>getpost</w:t>
      </w:r>
      <w:proofErr w:type="spellEnd"/>
      <w:r>
        <w:t>/:</w:t>
      </w:r>
      <w:proofErr w:type="gramStart"/>
      <w:r>
        <w:t>id,  /</w:t>
      </w:r>
      <w:proofErr w:type="spellStart"/>
      <w:proofErr w:type="gramEnd"/>
      <w:r>
        <w:t>updatepost</w:t>
      </w:r>
      <w:proofErr w:type="spellEnd"/>
      <w:r>
        <w:t>/:id and /</w:t>
      </w:r>
      <w:proofErr w:type="spellStart"/>
      <w:r>
        <w:t>deletepost</w:t>
      </w:r>
      <w:proofErr w:type="spellEnd"/>
      <w:r>
        <w:t>/:id to create the database, tables, posts, and be able manipulate them.</w:t>
      </w:r>
    </w:p>
    <w:p w14:paraId="38641C61" w14:textId="77777777" w:rsidR="00243702" w:rsidRDefault="00243702" w:rsidP="00243702"/>
    <w:p w14:paraId="78F76A3A" w14:textId="42D5EC43" w:rsidR="00E81978" w:rsidRPr="00243702" w:rsidRDefault="00243702" w:rsidP="00243702">
      <w:r>
        <w:t>To improve this project, I would implement a frontend user interface which would be easier because I am already working with JavaScript which alone is a frontend language. Node.js and express allows for backend functionalities such as communicating with the database. I also could include user login with certain users having admin permissions while others have only the ability to read posts.</w:t>
      </w: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64C13539" w14:textId="77777777" w:rsidR="00E81978" w:rsidRDefault="005D3A03" w:rsidP="00243702">
          <w:pPr>
            <w:pStyle w:val="SectionTitle"/>
          </w:pPr>
          <w:r>
            <w:t>References</w:t>
          </w:r>
        </w:p>
        <w:p w14:paraId="3E9EF4FA" w14:textId="77777777" w:rsidR="00243702" w:rsidRDefault="00243702" w:rsidP="00C31D30">
          <w:pPr>
            <w:pStyle w:val="Bibliography"/>
            <w:rPr>
              <w:noProof/>
            </w:rPr>
          </w:pPr>
          <w:r w:rsidRPr="00243702">
            <w:rPr>
              <w:noProof/>
            </w:rPr>
            <w:t>Mysqljs. (2018, September 24). Mysqljs/mysql. Retrieved fro</w:t>
          </w:r>
          <w:r>
            <w:rPr>
              <w:noProof/>
            </w:rPr>
            <w:t>m</w:t>
          </w:r>
          <w:r w:rsidRPr="00243702">
            <w:rPr>
              <w:noProof/>
            </w:rPr>
            <w:t>https://github.com/mysqljs/mysql</w:t>
          </w:r>
        </w:p>
        <w:p w14:paraId="549D578A" w14:textId="1296995E" w:rsidR="00243702" w:rsidRPr="00243702" w:rsidRDefault="00243702" w:rsidP="00243702">
          <w:pPr>
            <w:spacing w:line="240" w:lineRule="auto"/>
            <w:ind w:firstLine="0"/>
            <w:rPr>
              <w:rFonts w:ascii="Times New Roman" w:eastAsia="Times New Roman" w:hAnsi="Times New Roman" w:cs="Times New Roman"/>
              <w:kern w:val="0"/>
              <w:lang w:eastAsia="en-US"/>
            </w:rPr>
          </w:pPr>
          <w:r w:rsidRPr="00243702">
            <w:rPr>
              <w:rFonts w:ascii="Times New Roman" w:eastAsia="Times New Roman" w:hAnsi="Times New Roman" w:cs="Times New Roman"/>
              <w:kern w:val="0"/>
              <w:lang w:eastAsia="en-US"/>
            </w:rPr>
            <w:t>W3schools. (n.d.). Retrieved from https://www.w3schools.com/nodejs/nodejs_mysql.asp</w:t>
          </w:r>
        </w:p>
        <w:p w14:paraId="6B75A7CD" w14:textId="7328F363" w:rsidR="00E81978" w:rsidRPr="00243702" w:rsidRDefault="00263443" w:rsidP="00243702">
          <w:pPr>
            <w:ind w:firstLine="0"/>
          </w:pPr>
        </w:p>
      </w:sdtContent>
    </w:sdt>
    <w:p w14:paraId="56FE402C" w14:textId="40E7EAC9" w:rsidR="00E81978" w:rsidRDefault="00E81978" w:rsidP="009D69D8"/>
    <w:sectPr w:rsidR="00E8197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BE5BF" w14:textId="77777777" w:rsidR="00263443" w:rsidRDefault="00263443">
      <w:pPr>
        <w:spacing w:line="240" w:lineRule="auto"/>
      </w:pPr>
      <w:r>
        <w:separator/>
      </w:r>
    </w:p>
    <w:p w14:paraId="00499D0B" w14:textId="77777777" w:rsidR="00263443" w:rsidRDefault="00263443"/>
  </w:endnote>
  <w:endnote w:type="continuationSeparator" w:id="0">
    <w:p w14:paraId="453539A8" w14:textId="77777777" w:rsidR="00263443" w:rsidRDefault="00263443">
      <w:pPr>
        <w:spacing w:line="240" w:lineRule="auto"/>
      </w:pPr>
      <w:r>
        <w:continuationSeparator/>
      </w:r>
    </w:p>
    <w:p w14:paraId="25F1C96F" w14:textId="77777777" w:rsidR="00263443" w:rsidRDefault="002634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D5AC2" w14:textId="77777777" w:rsidR="00263443" w:rsidRDefault="00263443">
      <w:pPr>
        <w:spacing w:line="240" w:lineRule="auto"/>
      </w:pPr>
      <w:r>
        <w:separator/>
      </w:r>
    </w:p>
    <w:p w14:paraId="4A0F867D" w14:textId="77777777" w:rsidR="00263443" w:rsidRDefault="00263443"/>
  </w:footnote>
  <w:footnote w:type="continuationSeparator" w:id="0">
    <w:p w14:paraId="3BF11E3E" w14:textId="77777777" w:rsidR="00263443" w:rsidRDefault="00263443">
      <w:pPr>
        <w:spacing w:line="240" w:lineRule="auto"/>
      </w:pPr>
      <w:r>
        <w:continuationSeparator/>
      </w:r>
    </w:p>
    <w:p w14:paraId="2C21FAB4" w14:textId="77777777" w:rsidR="00263443" w:rsidRDefault="002634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85977" w14:textId="77777777" w:rsidR="00E81978" w:rsidRDefault="00263443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9CFB5B16E5A3A449A93A3516DC723E8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76E81">
          <w:rPr>
            <w:rStyle w:val="Strong"/>
          </w:rPr>
          <w:t>mysql &amp; node.js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543E9" w14:textId="77777777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C88D70602BF6B643BA5E30AA76EAFB6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76E81">
          <w:rPr>
            <w:rStyle w:val="Strong"/>
          </w:rPr>
          <w:t>mysql &amp; node.js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81"/>
    <w:rsid w:val="000D3F41"/>
    <w:rsid w:val="0012491B"/>
    <w:rsid w:val="00243702"/>
    <w:rsid w:val="00263443"/>
    <w:rsid w:val="00355DCA"/>
    <w:rsid w:val="00455EF8"/>
    <w:rsid w:val="00551A02"/>
    <w:rsid w:val="005534FA"/>
    <w:rsid w:val="005B0198"/>
    <w:rsid w:val="005D3A03"/>
    <w:rsid w:val="008002C0"/>
    <w:rsid w:val="008C5323"/>
    <w:rsid w:val="00934C24"/>
    <w:rsid w:val="009A6A3B"/>
    <w:rsid w:val="009D69D8"/>
    <w:rsid w:val="00B823AA"/>
    <w:rsid w:val="00BA45DB"/>
    <w:rsid w:val="00BF4184"/>
    <w:rsid w:val="00C0601E"/>
    <w:rsid w:val="00C31D30"/>
    <w:rsid w:val="00CD6E39"/>
    <w:rsid w:val="00CF6E91"/>
    <w:rsid w:val="00D76E81"/>
    <w:rsid w:val="00D85B68"/>
    <w:rsid w:val="00E6004D"/>
    <w:rsid w:val="00E81978"/>
    <w:rsid w:val="00E83162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BD9D9"/>
  <w15:chartTrackingRefBased/>
  <w15:docId w15:val="{993490F2-CBDA-9840-B53C-5B92B715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leszyk/Downloads/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948DF7138B9C4EA3B1AC43F9A0B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D5DA1-EA26-F945-9E53-05379BD90D9C}"/>
      </w:docPartPr>
      <w:docPartBody>
        <w:p w:rsidR="004B5450" w:rsidRDefault="007F06A6">
          <w:pPr>
            <w:pStyle w:val="FF948DF7138B9C4EA3B1AC43F9A0B2FE"/>
          </w:pPr>
          <w:r>
            <w:t>[Title Here, up to 12 Words, on One to Two Lines]</w:t>
          </w:r>
        </w:p>
      </w:docPartBody>
    </w:docPart>
    <w:docPart>
      <w:docPartPr>
        <w:name w:val="833F725A7E8B0841890C5DAAA37D2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B2DCF-F061-2C4D-8300-6C71285240F5}"/>
      </w:docPartPr>
      <w:docPartBody>
        <w:p w:rsidR="004B5450" w:rsidRDefault="007F06A6">
          <w:pPr>
            <w:pStyle w:val="833F725A7E8B0841890C5DAAA37D2A15"/>
          </w:pPr>
          <w:r>
            <w:t>[Title Here, up to 12 Words, on One to Two Lines]</w:t>
          </w:r>
        </w:p>
      </w:docPartBody>
    </w:docPart>
    <w:docPart>
      <w:docPartPr>
        <w:name w:val="9CFB5B16E5A3A449A93A3516DC723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4E215-ADFC-AB4A-AA37-872C6342C000}"/>
      </w:docPartPr>
      <w:docPartBody>
        <w:p w:rsidR="004B5450" w:rsidRDefault="007F06A6">
          <w:pPr>
            <w:pStyle w:val="9CFB5B16E5A3A449A93A3516DC723E87"/>
          </w:pPr>
          <w:r w:rsidRPr="005D3A03">
            <w:t>Figures title:</w:t>
          </w:r>
        </w:p>
      </w:docPartBody>
    </w:docPart>
    <w:docPart>
      <w:docPartPr>
        <w:name w:val="C88D70602BF6B643BA5E30AA76EAF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52E69-ED78-6646-BC66-A666821F3282}"/>
      </w:docPartPr>
      <w:docPartBody>
        <w:p w:rsidR="004B5450" w:rsidRDefault="007F06A6">
          <w:pPr>
            <w:pStyle w:val="C88D70602BF6B643BA5E30AA76EAFB68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A6"/>
    <w:rsid w:val="004B5450"/>
    <w:rsid w:val="007F06A6"/>
    <w:rsid w:val="00B65209"/>
    <w:rsid w:val="00C8167E"/>
    <w:rsid w:val="00EB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948DF7138B9C4EA3B1AC43F9A0B2FE">
    <w:name w:val="FF948DF7138B9C4EA3B1AC43F9A0B2FE"/>
  </w:style>
  <w:style w:type="paragraph" w:customStyle="1" w:styleId="539803902279A0458A6D4FD1659DBE17">
    <w:name w:val="539803902279A0458A6D4FD1659DBE17"/>
  </w:style>
  <w:style w:type="paragraph" w:customStyle="1" w:styleId="2FBDBA468423FA44B93A1AF8DC0F7A5E">
    <w:name w:val="2FBDBA468423FA44B93A1AF8DC0F7A5E"/>
  </w:style>
  <w:style w:type="paragraph" w:customStyle="1" w:styleId="16A030DBF081CD4796CF3A83DEB6EED5">
    <w:name w:val="16A030DBF081CD4796CF3A83DEB6EED5"/>
  </w:style>
  <w:style w:type="paragraph" w:customStyle="1" w:styleId="0476FF4F6AF9564685D649F3A1999309">
    <w:name w:val="0476FF4F6AF9564685D649F3A1999309"/>
  </w:style>
  <w:style w:type="paragraph" w:customStyle="1" w:styleId="4AB05B6F0187984EB17EB631624AC4CC">
    <w:name w:val="4AB05B6F0187984EB17EB631624AC4CC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AA2C8E8816E1A46A31BCA1733CE1202">
    <w:name w:val="2AA2C8E8816E1A46A31BCA1733CE1202"/>
  </w:style>
  <w:style w:type="paragraph" w:customStyle="1" w:styleId="3DB9EC3F1F2B7B488A066F2E5E5E80F4">
    <w:name w:val="3DB9EC3F1F2B7B488A066F2E5E5E80F4"/>
  </w:style>
  <w:style w:type="paragraph" w:customStyle="1" w:styleId="833F725A7E8B0841890C5DAAA37D2A15">
    <w:name w:val="833F725A7E8B0841890C5DAAA37D2A15"/>
  </w:style>
  <w:style w:type="paragraph" w:customStyle="1" w:styleId="52AEB80D9C7F494893677CFC275ECAEC">
    <w:name w:val="52AEB80D9C7F494893677CFC275ECAEC"/>
  </w:style>
  <w:style w:type="paragraph" w:customStyle="1" w:styleId="F814C11B82B1354DAC531105FC63EF3D">
    <w:name w:val="F814C11B82B1354DAC531105FC63EF3D"/>
  </w:style>
  <w:style w:type="paragraph" w:customStyle="1" w:styleId="3B40582A233059429A5F0FCB71B6A69D">
    <w:name w:val="3B40582A233059429A5F0FCB71B6A69D"/>
  </w:style>
  <w:style w:type="paragraph" w:customStyle="1" w:styleId="AF063D91BC42FB4B8E41D493BECDE7CC">
    <w:name w:val="AF063D91BC42FB4B8E41D493BECDE7CC"/>
  </w:style>
  <w:style w:type="paragraph" w:customStyle="1" w:styleId="BA8F3B9FA1E7654E85728E60BABCD4B6">
    <w:name w:val="BA8F3B9FA1E7654E85728E60BABCD4B6"/>
  </w:style>
  <w:style w:type="paragraph" w:customStyle="1" w:styleId="7413AE1364BCBD418E77BC6EBCB1F10E">
    <w:name w:val="7413AE1364BCBD418E77BC6EBCB1F10E"/>
  </w:style>
  <w:style w:type="paragraph" w:customStyle="1" w:styleId="2981AD82B52A374488D694F646F19634">
    <w:name w:val="2981AD82B52A374488D694F646F19634"/>
  </w:style>
  <w:style w:type="paragraph" w:customStyle="1" w:styleId="61A2F22405FEC148BAD8EEAD2B59A4C1">
    <w:name w:val="61A2F22405FEC148BAD8EEAD2B59A4C1"/>
  </w:style>
  <w:style w:type="paragraph" w:customStyle="1" w:styleId="011D38850147C14E8DBCC858A1E604C3">
    <w:name w:val="011D38850147C14E8DBCC858A1E604C3"/>
  </w:style>
  <w:style w:type="paragraph" w:customStyle="1" w:styleId="2E6A46D89E88D64B966A2E19AA4432EC">
    <w:name w:val="2E6A46D89E88D64B966A2E19AA4432EC"/>
  </w:style>
  <w:style w:type="paragraph" w:customStyle="1" w:styleId="CA3A5031D4D8114EAA2D88E4B15B0153">
    <w:name w:val="CA3A5031D4D8114EAA2D88E4B15B0153"/>
  </w:style>
  <w:style w:type="paragraph" w:customStyle="1" w:styleId="2EB93345542C1A4C9959855C2EBAA9A0">
    <w:name w:val="2EB93345542C1A4C9959855C2EBAA9A0"/>
  </w:style>
  <w:style w:type="paragraph" w:customStyle="1" w:styleId="E91BAD8CAC4A194DB4DA2DC130D4AC0B">
    <w:name w:val="E91BAD8CAC4A194DB4DA2DC130D4AC0B"/>
  </w:style>
  <w:style w:type="paragraph" w:customStyle="1" w:styleId="AAD6729F277F3B4FAC6B9BEC7C3E641E">
    <w:name w:val="AAD6729F277F3B4FAC6B9BEC7C3E641E"/>
  </w:style>
  <w:style w:type="paragraph" w:customStyle="1" w:styleId="B4BFF33B31F99D4EA9BEAD6165CF452C">
    <w:name w:val="B4BFF33B31F99D4EA9BEAD6165CF452C"/>
  </w:style>
  <w:style w:type="paragraph" w:customStyle="1" w:styleId="AE1348F86CA6724DA652D4DE0AF2C454">
    <w:name w:val="AE1348F86CA6724DA652D4DE0AF2C454"/>
  </w:style>
  <w:style w:type="paragraph" w:customStyle="1" w:styleId="E34B46535E708940AB4AECEF6020FDD7">
    <w:name w:val="E34B46535E708940AB4AECEF6020FDD7"/>
  </w:style>
  <w:style w:type="paragraph" w:customStyle="1" w:styleId="9F4F217FA3738645AB2377B55BC55F75">
    <w:name w:val="9F4F217FA3738645AB2377B55BC55F75"/>
  </w:style>
  <w:style w:type="paragraph" w:customStyle="1" w:styleId="977CD3788BC62942A18D528232D1C4B5">
    <w:name w:val="977CD3788BC62942A18D528232D1C4B5"/>
  </w:style>
  <w:style w:type="paragraph" w:customStyle="1" w:styleId="E874E83C7CAB7C48B817B59444363A61">
    <w:name w:val="E874E83C7CAB7C48B817B59444363A61"/>
  </w:style>
  <w:style w:type="paragraph" w:customStyle="1" w:styleId="8CE5D2CF6BB74448AE12BB79DFEA77B3">
    <w:name w:val="8CE5D2CF6BB74448AE12BB79DFEA77B3"/>
  </w:style>
  <w:style w:type="paragraph" w:customStyle="1" w:styleId="7611A23F01FA96488F56481F2C9955D1">
    <w:name w:val="7611A23F01FA96488F56481F2C9955D1"/>
  </w:style>
  <w:style w:type="paragraph" w:customStyle="1" w:styleId="1D223169C493F449AD12A0DD630AACBE">
    <w:name w:val="1D223169C493F449AD12A0DD630AACBE"/>
  </w:style>
  <w:style w:type="paragraph" w:customStyle="1" w:styleId="660DD7EB356C17438C5DAB1518ABE11B">
    <w:name w:val="660DD7EB356C17438C5DAB1518ABE11B"/>
  </w:style>
  <w:style w:type="paragraph" w:customStyle="1" w:styleId="00958D67F1AF6A49A1E17C0D1ABE1116">
    <w:name w:val="00958D67F1AF6A49A1E17C0D1ABE1116"/>
  </w:style>
  <w:style w:type="paragraph" w:customStyle="1" w:styleId="7598D91FD45EF4438A8F81ED3E17E751">
    <w:name w:val="7598D91FD45EF4438A8F81ED3E17E751"/>
  </w:style>
  <w:style w:type="paragraph" w:customStyle="1" w:styleId="D3B8FE77D166684BBB6B11FAE2EC6E99">
    <w:name w:val="D3B8FE77D166684BBB6B11FAE2EC6E99"/>
  </w:style>
  <w:style w:type="paragraph" w:customStyle="1" w:styleId="117485DF9F937A4E92C70CB8BB877CE8">
    <w:name w:val="117485DF9F937A4E92C70CB8BB877CE8"/>
  </w:style>
  <w:style w:type="paragraph" w:customStyle="1" w:styleId="32941F955CCA954190535A7A6DADF8F9">
    <w:name w:val="32941F955CCA954190535A7A6DADF8F9"/>
  </w:style>
  <w:style w:type="paragraph" w:customStyle="1" w:styleId="1BB7B74F9F62BB4F9D598875F4297762">
    <w:name w:val="1BB7B74F9F62BB4F9D598875F4297762"/>
  </w:style>
  <w:style w:type="paragraph" w:customStyle="1" w:styleId="24E7CB0097AE8B47800088139FE6AB12">
    <w:name w:val="24E7CB0097AE8B47800088139FE6AB12"/>
  </w:style>
  <w:style w:type="paragraph" w:customStyle="1" w:styleId="A7E9D3C0557E8A41AB3523543249A8AC">
    <w:name w:val="A7E9D3C0557E8A41AB3523543249A8AC"/>
  </w:style>
  <w:style w:type="paragraph" w:customStyle="1" w:styleId="DE5A49C15D3AF84BA235199851878343">
    <w:name w:val="DE5A49C15D3AF84BA235199851878343"/>
  </w:style>
  <w:style w:type="paragraph" w:customStyle="1" w:styleId="BE892BE36ADA7A4E8D96FE5001624124">
    <w:name w:val="BE892BE36ADA7A4E8D96FE5001624124"/>
  </w:style>
  <w:style w:type="paragraph" w:customStyle="1" w:styleId="AA1550B307D1FB458DCCB30C06A04EFE">
    <w:name w:val="AA1550B307D1FB458DCCB30C06A04EFE"/>
  </w:style>
  <w:style w:type="paragraph" w:customStyle="1" w:styleId="4389D75739246445BC4D2129ABF7B011">
    <w:name w:val="4389D75739246445BC4D2129ABF7B011"/>
  </w:style>
  <w:style w:type="paragraph" w:customStyle="1" w:styleId="1D9771CD49E0D8438A002457B5CB36FF">
    <w:name w:val="1D9771CD49E0D8438A002457B5CB36FF"/>
  </w:style>
  <w:style w:type="paragraph" w:customStyle="1" w:styleId="F1C2B99A49BCAA409D3F5A2F13E746A1">
    <w:name w:val="F1C2B99A49BCAA409D3F5A2F13E746A1"/>
  </w:style>
  <w:style w:type="paragraph" w:customStyle="1" w:styleId="72D0BABD4D09C44CA1D1D9372BD58E4A">
    <w:name w:val="72D0BABD4D09C44CA1D1D9372BD58E4A"/>
  </w:style>
  <w:style w:type="paragraph" w:customStyle="1" w:styleId="28EF8068588535499EA0529B5830A3FD">
    <w:name w:val="28EF8068588535499EA0529B5830A3FD"/>
  </w:style>
  <w:style w:type="paragraph" w:customStyle="1" w:styleId="A32ED3B240EE18478D9700DF58702242">
    <w:name w:val="A32ED3B240EE18478D9700DF58702242"/>
  </w:style>
  <w:style w:type="paragraph" w:customStyle="1" w:styleId="CAD56E0B376194499DDA9FD3075E7F05">
    <w:name w:val="CAD56E0B376194499DDA9FD3075E7F05"/>
  </w:style>
  <w:style w:type="paragraph" w:customStyle="1" w:styleId="768D9F69081DBF47B5151C3BA60C35A3">
    <w:name w:val="768D9F69081DBF47B5151C3BA60C35A3"/>
  </w:style>
  <w:style w:type="paragraph" w:customStyle="1" w:styleId="3A5B60556AC2164FB871BBE49AD1B7BF">
    <w:name w:val="3A5B60556AC2164FB871BBE49AD1B7BF"/>
  </w:style>
  <w:style w:type="paragraph" w:customStyle="1" w:styleId="77EA97D98FC48B409AD83BF8505FE2DE">
    <w:name w:val="77EA97D98FC48B409AD83BF8505FE2DE"/>
  </w:style>
  <w:style w:type="paragraph" w:customStyle="1" w:styleId="6C3E187CDBC86D4FA9A445D9BD4D02AD">
    <w:name w:val="6C3E187CDBC86D4FA9A445D9BD4D02AD"/>
  </w:style>
  <w:style w:type="paragraph" w:customStyle="1" w:styleId="44CF03C0EAC4CC43A08A8DA9FA41EBDA">
    <w:name w:val="44CF03C0EAC4CC43A08A8DA9FA41EBDA"/>
  </w:style>
  <w:style w:type="paragraph" w:customStyle="1" w:styleId="089B84C8019EF14CBE24F752E982FFB3">
    <w:name w:val="089B84C8019EF14CBE24F752E982FFB3"/>
  </w:style>
  <w:style w:type="paragraph" w:customStyle="1" w:styleId="EDFD6642EBB5634B898B9B4A04712100">
    <w:name w:val="EDFD6642EBB5634B898B9B4A04712100"/>
  </w:style>
  <w:style w:type="paragraph" w:customStyle="1" w:styleId="21967380E3B53D4B946F59B4A61C9180">
    <w:name w:val="21967380E3B53D4B946F59B4A61C9180"/>
  </w:style>
  <w:style w:type="paragraph" w:customStyle="1" w:styleId="9A3EB9188F48214D82B9FF121EA18A25">
    <w:name w:val="9A3EB9188F48214D82B9FF121EA18A25"/>
  </w:style>
  <w:style w:type="paragraph" w:customStyle="1" w:styleId="EC01AA8FDFC5754799C84C5049D80DAD">
    <w:name w:val="EC01AA8FDFC5754799C84C5049D80DAD"/>
  </w:style>
  <w:style w:type="paragraph" w:customStyle="1" w:styleId="9CFB5B16E5A3A449A93A3516DC723E87">
    <w:name w:val="9CFB5B16E5A3A449A93A3516DC723E87"/>
  </w:style>
  <w:style w:type="paragraph" w:customStyle="1" w:styleId="C88D70602BF6B643BA5E30AA76EAFB68">
    <w:name w:val="C88D70602BF6B643BA5E30AA76EAFB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mysql &amp; node.js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3BF405-FFFE-1B44-97FE-51273F24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TF03982351.dotx</Template>
  <TotalTime>0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MySQL With Node.js</dc:title>
  <dc:subject/>
  <dc:creator>Microsoft Office User</dc:creator>
  <cp:keywords/>
  <dc:description/>
  <cp:lastModifiedBy>Paul Leszyk</cp:lastModifiedBy>
  <cp:revision>2</cp:revision>
  <dcterms:created xsi:type="dcterms:W3CDTF">2018-12-11T16:27:00Z</dcterms:created>
  <dcterms:modified xsi:type="dcterms:W3CDTF">2018-12-11T16:27:00Z</dcterms:modified>
</cp:coreProperties>
</file>